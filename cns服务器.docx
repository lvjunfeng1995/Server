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938135"/>
            <wp:effectExtent l="0" t="0" r="0" b="0"/>
            <wp:docPr id="1" name="图片 1" descr="服务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服务端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系统：CNS服务器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模块：主线程（main）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create_service_listener()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sign_init()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cond_mutexInit()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thread_init()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ND_SVSemPost();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ND_SVTaskPost();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获得所有活动文件描述符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增加接收线程信号量，同时唤醒接收线程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把任务加到任务队列中，同时唤醒工作线程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create_service_listener(addr,port);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sign_init();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cond_mutex_init();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thread_init();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While(true)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epoll_event ev[ev_length];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 n = epoll_wait(epollfd, ev, ev_length, TIME_OUT);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 (int i = 0; i &lt; m; ++i)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(ev[i].data.fd == listenfd)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Pthread_mutex_lock(&amp;accept_mutex);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ND_SVSemPost();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pthread_cond_signal(&amp;accept_cond);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Pthread_mutex_unlock(&amp;accept_mutex);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else if(ev[i].events)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bookmarkStart w:id="0" w:name="OLE_LINK8"/>
            <w:bookmarkStart w:id="1" w:name="OLE_LINK10"/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Pthread_mutex_lock(&amp;worker_mutex);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ND_SVTaskPost(ev[i].data.fd);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pthread_cond_signal(&amp;worker_cond);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 xml:space="preserve"> Pthread_mutex_unlock(&amp;worker_mutex);</w:t>
            </w:r>
          </w:p>
          <w:bookmarkEnd w:id="2"/>
          <w:bookmarkEnd w:id="3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" w:name="OLE_LINK1"/>
            <w:bookmarkStart w:id="5" w:name="OLE_LINK3" w:colFirst="0" w:colLast="1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系统：CNS服务器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模块：接收新连接线程（accept_thread）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6" w:name="OLE_LINK17"/>
            <w:r>
              <w:rPr>
                <w:rFonts w:hint="eastAsia"/>
                <w:vertAlign w:val="baseline"/>
                <w:lang w:val="en-US" w:eastAsia="zh-CN"/>
              </w:rPr>
              <w:t>日期：2018/07/1</w:t>
            </w:r>
            <w:bookmarkEnd w:id="6"/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ND_SVSemPend()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ND_SVFdInit()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新的客户连接描述符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1.初始化新客户用户结构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While(true)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Pthread_mutex_lock(&amp;accept_mutex);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While((!ND_SVSemPend)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Phread_cond_wait(&amp;accept_cond,&amp;accept_mutex);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struct sockaddr_in clientaddr;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socklen_t addrlen;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 newfd = ::accept(listenfd, (struct sockaddr *)&amp;clientaddr, &amp;addrlen);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Pthread_mutex_unlock(&amp;accept_mutex);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ND_SVFdInit(user[newfd],newfd);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Clientaddr 新连接客户端地址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Addrlen  新连接客户端地址长度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Newdf   新连接客户端描述符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       给新描述符添加的epoll事件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bookmarkEnd w:id="4"/>
      <w:bookmarkEnd w:id="5"/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系统：CNS服务器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模块：工作线程（worker_thread）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日期：2018/07/11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ND_SVTaskPend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RecvFromClient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WriteToClient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从任务队列中获取新的任务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读取客户的新数据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1.把数据写给用户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While(true)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bookmarkStart w:id="7" w:name="OLE_LINK4"/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Pthread_mutex_lock(&amp;worker_mutex);</w:t>
            </w:r>
          </w:p>
          <w:bookmarkEnd w:id="7"/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While((user= ND_SVTaskPend)==NULL)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Phread_cond_wait(&amp;worker_cond,&amp;worker_mutex); </w:t>
            </w:r>
            <w:bookmarkStart w:id="8" w:name="OLE_LINK6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Pthread_mutex_unlock(&amp;worker_mutex);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RecvFromClient();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WriteToClient();</w:t>
            </w:r>
          </w:p>
          <w:bookmarkEnd w:id="8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返回用户数据结构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3"/>
        <w:gridCol w:w="5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Accept_cond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接收线程的条件变量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Accept_mutex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接收线程的信号量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Worker_cond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工作线程的条件变量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Worker_mutex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工作线程的信号量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listen_fd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监听文件描述符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epoll_fd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epoll事件描述符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ListenSemCtr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监听可收取新连接的个数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User[Max_USER_NUM]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用户数组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WORKER_THREAD_NUM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工作线程数量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ACCEPT_THREAD_NUM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接收线程数量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EPOLL_EVENT_NUM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Epoll事件数量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MAX_USER_NUM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最大连接用户数量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MAX_IOVEC_NUM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最大iovec结构体数量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BUF_SIZE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用户接收发送缓冲区大小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DBCONNECT_NUM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SLOT_NUM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时间轮槽数量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SLOT_INTERVAL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时间轮槽时间间隔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68" w:colFirst="0" w:colLast="1"/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ND_SV_USER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用户连接的文件描述符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*Readbuf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读缓存区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iovec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*Read</w:t>
            </w:r>
            <w:bookmarkStart w:id="10" w:name="OLE_LINK5"/>
            <w:r>
              <w:rPr>
                <w:rFonts w:hint="eastAsia"/>
                <w:vertAlign w:val="baseline"/>
                <w:lang w:val="en-US" w:eastAsia="zh-CN"/>
              </w:rPr>
              <w:t>iovec</w:t>
            </w:r>
            <w:bookmarkEnd w:id="10"/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指向读iovec结构的指针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NumReadiov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读取iovec的个数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*Writebuf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写缓存区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iovec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*Writeiovec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指向写iovec结构的指针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NumWriteiov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写iovec的个数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nd_sv_user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指向下一个用户数据结构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nd_sv_timer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*timer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指向所拥有的定时器</w:t>
            </w:r>
          </w:p>
        </w:tc>
      </w:tr>
      <w:bookmarkEnd w:id="9"/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ND_SV_Q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任务消息队列数据结构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nd_sv_user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*InPtr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指向最后用户数据结构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nd_sv_user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*OutPtr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指向首个用户数据结构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NumEntries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已存在的用户个数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458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66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ND_SV_DBC_POOL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数据库空闲连接池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ND_SV_DBC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池中指向下一个空闲的数据库连接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NbrFree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池中空闲的数据库连接数量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NbrUsed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池中已使用的数据库连接数量</w:t>
            </w:r>
          </w:p>
        </w:tc>
      </w:tr>
      <w:bookmarkEnd w:id="11"/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67" w:colFirst="0" w:colLast="1"/>
            <w:bookmarkStart w:id="13" w:name="OLE_LINK2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ND_SV_DBC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*DBC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指向当前数据库连接对象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ND_SV_DBC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指向下一个数据库连接数据结构</w:t>
            </w:r>
          </w:p>
        </w:tc>
      </w:tr>
      <w:bookmarkEnd w:id="12"/>
    </w:tbl>
    <w:p>
      <w:pPr>
        <w:rPr>
          <w:rFonts w:hint="eastAsia" w:eastAsiaTheme="minorEastAsia"/>
          <w:lang w:eastAsia="zh-CN"/>
        </w:rPr>
      </w:pPr>
    </w:p>
    <w:bookmarkEnd w:id="13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ND_SV_TIMER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Rotation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定时器剩余圈数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Time_Slot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定时器所在时间轮的槽数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void(*)(nd_sv_user*)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Cb_Func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定时器结束回调函数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nd_sv_user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*User_Data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指向定时器所属用户信息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nd_sv_timer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指向下一个定时器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nd_sv_timer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*PrevPtr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指向上一个定时器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ND_SV_WHEEL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时间轮数据结构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nd_sv_timer*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SlotArrayPtr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指向时间轮上每个槽所在的定时器链表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Cur_Slot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当前所在的槽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14" w:name="_GoBack"/>
      <w:bookmarkEnd w:id="14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D5674"/>
    <w:multiLevelType w:val="singleLevel"/>
    <w:tmpl w:val="C20D5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7933DF"/>
    <w:multiLevelType w:val="singleLevel"/>
    <w:tmpl w:val="DF793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00A04"/>
    <w:rsid w:val="004F2ECF"/>
    <w:rsid w:val="026521F8"/>
    <w:rsid w:val="02831B08"/>
    <w:rsid w:val="06FC5320"/>
    <w:rsid w:val="093E4832"/>
    <w:rsid w:val="0C1E7271"/>
    <w:rsid w:val="0D926D33"/>
    <w:rsid w:val="0FC026C3"/>
    <w:rsid w:val="10263A1E"/>
    <w:rsid w:val="124B3B53"/>
    <w:rsid w:val="137554EA"/>
    <w:rsid w:val="179A6F19"/>
    <w:rsid w:val="19B76000"/>
    <w:rsid w:val="1ACD0CB2"/>
    <w:rsid w:val="1F4C4214"/>
    <w:rsid w:val="22DB48BA"/>
    <w:rsid w:val="271632EC"/>
    <w:rsid w:val="2B8B740B"/>
    <w:rsid w:val="31474E90"/>
    <w:rsid w:val="33B00A04"/>
    <w:rsid w:val="33BE2D5B"/>
    <w:rsid w:val="35D35412"/>
    <w:rsid w:val="374B721F"/>
    <w:rsid w:val="3C4C01AC"/>
    <w:rsid w:val="3C9430C8"/>
    <w:rsid w:val="3D5C4903"/>
    <w:rsid w:val="3E2D435C"/>
    <w:rsid w:val="413044E7"/>
    <w:rsid w:val="456F4361"/>
    <w:rsid w:val="49531014"/>
    <w:rsid w:val="4C217B0E"/>
    <w:rsid w:val="4C633C66"/>
    <w:rsid w:val="4D996BFC"/>
    <w:rsid w:val="532B1035"/>
    <w:rsid w:val="57955D99"/>
    <w:rsid w:val="59B32507"/>
    <w:rsid w:val="5B6E5A67"/>
    <w:rsid w:val="5E1F7E8C"/>
    <w:rsid w:val="61766C10"/>
    <w:rsid w:val="631512F0"/>
    <w:rsid w:val="652966C2"/>
    <w:rsid w:val="65914D05"/>
    <w:rsid w:val="68E87A3D"/>
    <w:rsid w:val="6B131AB6"/>
    <w:rsid w:val="6D535020"/>
    <w:rsid w:val="6DB621F7"/>
    <w:rsid w:val="7184527A"/>
    <w:rsid w:val="72B9519D"/>
    <w:rsid w:val="743C0B51"/>
    <w:rsid w:val="77DE07A7"/>
    <w:rsid w:val="77F67A48"/>
    <w:rsid w:val="79F31CB7"/>
    <w:rsid w:val="7D43528C"/>
    <w:rsid w:val="7EEE5C37"/>
    <w:rsid w:val="7FB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junfe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2018-07-10T08:26:00Z</dcterms:created>
  <dc:creator>hello</dc:creator>
  <cp:lastModifiedBy>hello</cp:lastModifiedBy>
  <dcterms:modified xsi:type="dcterms:W3CDTF">2018-08-23T07:41:47Z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